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65864E33" w:rsidR="008077EF" w:rsidRPr="00273709" w:rsidRDefault="008077EF">
      <w:r w:rsidRPr="00273709">
        <w:t xml:space="preserve">Date: </w:t>
      </w:r>
      <w:r w:rsidR="0041104F">
        <w:t>1</w:t>
      </w:r>
      <w:r w:rsidR="00174AD4">
        <w:t>9</w:t>
      </w:r>
      <w:r w:rsidR="0041104F">
        <w:t xml:space="preserve"> August 2021</w:t>
      </w:r>
    </w:p>
    <w:bookmarkEnd w:id="0"/>
    <w:p w14:paraId="7195A800" w14:textId="03003501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>Assessment Task (AT</w:t>
      </w:r>
      <w:r w:rsidR="00B90A95">
        <w:rPr>
          <w:sz w:val="52"/>
          <w:szCs w:val="52"/>
        </w:rPr>
        <w:t xml:space="preserve"> </w:t>
      </w:r>
      <w:r w:rsidR="002C7CCF">
        <w:rPr>
          <w:sz w:val="52"/>
          <w:szCs w:val="52"/>
        </w:rPr>
        <w:t>2</w:t>
      </w:r>
      <w:r w:rsidR="009A419A">
        <w:rPr>
          <w:sz w:val="52"/>
          <w:szCs w:val="52"/>
        </w:rPr>
        <w:t>.</w:t>
      </w:r>
      <w:r w:rsidR="00174AD4">
        <w:rPr>
          <w:sz w:val="52"/>
          <w:szCs w:val="52"/>
        </w:rPr>
        <w:t>2</w:t>
      </w:r>
      <w:r w:rsidRPr="00BB53D0">
        <w:rPr>
          <w:sz w:val="52"/>
          <w:szCs w:val="52"/>
        </w:rPr>
        <w:t>)</w:t>
      </w:r>
    </w:p>
    <w:p w14:paraId="155AEE81" w14:textId="02A2DCC3" w:rsidR="007F50F8" w:rsidRDefault="002C7CCF" w:rsidP="007F50F8">
      <w:pPr>
        <w:pStyle w:val="Title"/>
      </w:pPr>
      <w:r>
        <w:t>Jupiter Mining Corporation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14F80170" w14:textId="36DFE996" w:rsidR="00CC5289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70996" w:history="1">
            <w:r w:rsidR="00CC5289" w:rsidRPr="006C19ED">
              <w:rPr>
                <w:rStyle w:val="Hyperlink"/>
                <w:noProof/>
              </w:rPr>
              <w:t>Figures</w:t>
            </w:r>
            <w:r w:rsidR="00CC5289">
              <w:rPr>
                <w:noProof/>
                <w:webHidden/>
              </w:rPr>
              <w:tab/>
            </w:r>
            <w:r w:rsidR="00CC5289">
              <w:rPr>
                <w:noProof/>
                <w:webHidden/>
              </w:rPr>
              <w:fldChar w:fldCharType="begin"/>
            </w:r>
            <w:r w:rsidR="00CC5289">
              <w:rPr>
                <w:noProof/>
                <w:webHidden/>
              </w:rPr>
              <w:instrText xml:space="preserve"> PAGEREF _Toc80270996 \h </w:instrText>
            </w:r>
            <w:r w:rsidR="00CC5289">
              <w:rPr>
                <w:noProof/>
                <w:webHidden/>
              </w:rPr>
            </w:r>
            <w:r w:rsidR="00CC5289">
              <w:rPr>
                <w:noProof/>
                <w:webHidden/>
              </w:rPr>
              <w:fldChar w:fldCharType="separate"/>
            </w:r>
            <w:r w:rsidR="00CC5289">
              <w:rPr>
                <w:noProof/>
                <w:webHidden/>
              </w:rPr>
              <w:t>2</w:t>
            </w:r>
            <w:r w:rsidR="00CC5289">
              <w:rPr>
                <w:noProof/>
                <w:webHidden/>
              </w:rPr>
              <w:fldChar w:fldCharType="end"/>
            </w:r>
          </w:hyperlink>
        </w:p>
        <w:p w14:paraId="095BD319" w14:textId="0854B95D" w:rsidR="00CC5289" w:rsidRDefault="00CC528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0270997" w:history="1">
            <w:r w:rsidRPr="006C19ED">
              <w:rPr>
                <w:rStyle w:val="Hyperlink"/>
                <w:rFonts w:eastAsia="Calibri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1C68" w14:textId="17556576" w:rsidR="00CC5289" w:rsidRDefault="00CC528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0270998" w:history="1">
            <w:r w:rsidRPr="006C19E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8FB4" w14:textId="0D2CB2E5" w:rsidR="00CC5289" w:rsidRDefault="00CC528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0270999" w:history="1">
            <w:r w:rsidRPr="006C19E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350D" w14:textId="3119E8FF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793C4444" w14:textId="59378418" w:rsidR="00D946D7" w:rsidRDefault="00D946D7" w:rsidP="00D946D7">
      <w:pPr>
        <w:pStyle w:val="TOCHeading"/>
      </w:pPr>
      <w:r>
        <w:t>Tables</w:t>
      </w:r>
    </w:p>
    <w:p w14:paraId="4790A76E" w14:textId="67936AE9" w:rsidR="00CC5289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0270967" w:history="1">
        <w:r w:rsidR="00CC5289" w:rsidRPr="001D6DE5">
          <w:rPr>
            <w:rStyle w:val="Hyperlink"/>
            <w:noProof/>
          </w:rPr>
          <w:t>Table 1: Testing results</w:t>
        </w:r>
        <w:r w:rsidR="00CC5289">
          <w:rPr>
            <w:noProof/>
            <w:webHidden/>
          </w:rPr>
          <w:tab/>
        </w:r>
        <w:r w:rsidR="00CC5289">
          <w:rPr>
            <w:noProof/>
            <w:webHidden/>
          </w:rPr>
          <w:fldChar w:fldCharType="begin"/>
        </w:r>
        <w:r w:rsidR="00CC5289">
          <w:rPr>
            <w:noProof/>
            <w:webHidden/>
          </w:rPr>
          <w:instrText xml:space="preserve"> PAGEREF _Toc80270967 \h </w:instrText>
        </w:r>
        <w:r w:rsidR="00CC5289">
          <w:rPr>
            <w:noProof/>
            <w:webHidden/>
          </w:rPr>
        </w:r>
        <w:r w:rsidR="00CC5289">
          <w:rPr>
            <w:noProof/>
            <w:webHidden/>
          </w:rPr>
          <w:fldChar w:fldCharType="separate"/>
        </w:r>
        <w:r w:rsidR="00CC5289">
          <w:rPr>
            <w:noProof/>
            <w:webHidden/>
          </w:rPr>
          <w:t>5</w:t>
        </w:r>
        <w:r w:rsidR="00CC5289">
          <w:rPr>
            <w:noProof/>
            <w:webHidden/>
          </w:rPr>
          <w:fldChar w:fldCharType="end"/>
        </w:r>
      </w:hyperlink>
    </w:p>
    <w:p w14:paraId="0F134214" w14:textId="1373F317" w:rsidR="00E324E0" w:rsidRDefault="00043FB9">
      <w:r>
        <w:fldChar w:fldCharType="end"/>
      </w:r>
    </w:p>
    <w:p w14:paraId="0EDE0CD3" w14:textId="77777777" w:rsidR="00D946D7" w:rsidRDefault="00D946D7">
      <w:r>
        <w:br w:type="page"/>
      </w:r>
    </w:p>
    <w:p w14:paraId="7A37499B" w14:textId="7ABA047E" w:rsidR="00D946D7" w:rsidRDefault="00D946D7" w:rsidP="00D946D7">
      <w:pPr>
        <w:pStyle w:val="Heading1"/>
      </w:pPr>
      <w:bookmarkStart w:id="1" w:name="_Toc80270996"/>
      <w:r>
        <w:lastRenderedPageBreak/>
        <w:t>Figures</w:t>
      </w:r>
      <w:bookmarkEnd w:id="1"/>
    </w:p>
    <w:p w14:paraId="36C83271" w14:textId="407ACFCC" w:rsidR="00CC5289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0270978" w:history="1">
        <w:r w:rsidR="00CC5289" w:rsidRPr="0002725D">
          <w:rPr>
            <w:rStyle w:val="Hyperlink"/>
            <w:noProof/>
          </w:rPr>
          <w:t>Figure 1 – IndexIsDirty property not being updated</w:t>
        </w:r>
        <w:r w:rsidR="00CC5289">
          <w:rPr>
            <w:noProof/>
            <w:webHidden/>
          </w:rPr>
          <w:tab/>
        </w:r>
        <w:r w:rsidR="00CC5289">
          <w:rPr>
            <w:noProof/>
            <w:webHidden/>
          </w:rPr>
          <w:fldChar w:fldCharType="begin"/>
        </w:r>
        <w:r w:rsidR="00CC5289">
          <w:rPr>
            <w:noProof/>
            <w:webHidden/>
          </w:rPr>
          <w:instrText xml:space="preserve"> PAGEREF _Toc80270978 \h </w:instrText>
        </w:r>
        <w:r w:rsidR="00CC5289">
          <w:rPr>
            <w:noProof/>
            <w:webHidden/>
          </w:rPr>
        </w:r>
        <w:r w:rsidR="00CC5289">
          <w:rPr>
            <w:noProof/>
            <w:webHidden/>
          </w:rPr>
          <w:fldChar w:fldCharType="separate"/>
        </w:r>
        <w:r w:rsidR="00CC5289">
          <w:rPr>
            <w:noProof/>
            <w:webHidden/>
          </w:rPr>
          <w:t>3</w:t>
        </w:r>
        <w:r w:rsidR="00CC5289">
          <w:rPr>
            <w:noProof/>
            <w:webHidden/>
          </w:rPr>
          <w:fldChar w:fldCharType="end"/>
        </w:r>
      </w:hyperlink>
    </w:p>
    <w:p w14:paraId="3943EACC" w14:textId="44EDBEAB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79" w:history="1">
        <w:r w:rsidRPr="0002725D">
          <w:rPr>
            <w:rStyle w:val="Hyperlink"/>
            <w:noProof/>
          </w:rPr>
          <w:t>Figure 2 – ‘rtn’ variable not being set when item is added to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937477" w14:textId="4F92C5B6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0" w:history="1">
        <w:r w:rsidRPr="0002725D">
          <w:rPr>
            <w:rStyle w:val="Hyperlink"/>
            <w:noProof/>
          </w:rPr>
          <w:t>Figure 3 - Console Test program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E7E9B3" w14:textId="0CC7AAD0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1" w:history="1">
        <w:r w:rsidRPr="0002725D">
          <w:rPr>
            <w:rStyle w:val="Hyperlink"/>
            <w:noProof/>
          </w:rPr>
          <w:t>Figure 4 - Application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FD443C" w14:textId="41BF8C50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2" w:history="1">
        <w:r w:rsidRPr="0002725D">
          <w:rPr>
            <w:rStyle w:val="Hyperlink"/>
            <w:noProof/>
          </w:rPr>
          <w:t>Figure 5 - Add first person -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2F5ADC" w14:textId="549FC4AB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3" w:history="1">
        <w:r w:rsidRPr="0002725D">
          <w:rPr>
            <w:rStyle w:val="Hyperlink"/>
            <w:noProof/>
          </w:rPr>
          <w:t>Figure 6 - Add first person -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BD7214" w14:textId="773B8020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4" w:history="1">
        <w:r w:rsidRPr="0002725D">
          <w:rPr>
            <w:rStyle w:val="Hyperlink"/>
            <w:noProof/>
          </w:rPr>
          <w:t>Figure 7 - Add second person -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CE4008" w14:textId="5A24C755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5" w:history="1">
        <w:r w:rsidRPr="0002725D">
          <w:rPr>
            <w:rStyle w:val="Hyperlink"/>
            <w:noProof/>
          </w:rPr>
          <w:t>Figure 8 - Add second person -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B59C8" w14:textId="64441450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6" w:history="1">
        <w:r w:rsidRPr="0002725D">
          <w:rPr>
            <w:rStyle w:val="Hyperlink"/>
            <w:noProof/>
          </w:rPr>
          <w:t>Figure 9 - Add third person -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3036A1" w14:textId="04E83708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7" w:history="1">
        <w:r w:rsidRPr="0002725D">
          <w:rPr>
            <w:rStyle w:val="Hyperlink"/>
            <w:noProof/>
          </w:rPr>
          <w:t>Figure 10 - Add third person -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ACAAB0" w14:textId="19339553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8" w:history="1">
        <w:r w:rsidRPr="0002725D">
          <w:rPr>
            <w:rStyle w:val="Hyperlink"/>
            <w:noProof/>
          </w:rPr>
          <w:t>Figure 11 - Add last seven names -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1CE081" w14:textId="231519D9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89" w:history="1">
        <w:r w:rsidRPr="0002725D">
          <w:rPr>
            <w:rStyle w:val="Hyperlink"/>
            <w:noProof/>
          </w:rPr>
          <w:t>Figure 12 - Add last seven names -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DD820A" w14:textId="57103A3A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90" w:history="1">
        <w:r w:rsidRPr="0002725D">
          <w:rPr>
            <w:rStyle w:val="Hyperlink"/>
            <w:noProof/>
          </w:rPr>
          <w:t>Figure 13 - Search for name not in list -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D296EB" w14:textId="53CA3982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91" w:history="1">
        <w:r w:rsidRPr="0002725D">
          <w:rPr>
            <w:rStyle w:val="Hyperlink"/>
            <w:noProof/>
          </w:rPr>
          <w:t>Figure 14 - Search for name not in list -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F494AE" w14:textId="24AE07D6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92" w:history="1">
        <w:r w:rsidRPr="0002725D">
          <w:rPr>
            <w:rStyle w:val="Hyperlink"/>
            <w:noProof/>
          </w:rPr>
          <w:t>Figure 15 - Search for name in list -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F8B2D8" w14:textId="51CA790F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93" w:history="1">
        <w:r w:rsidRPr="0002725D">
          <w:rPr>
            <w:rStyle w:val="Hyperlink"/>
            <w:noProof/>
          </w:rPr>
          <w:t>Figure 16 - Search for name in list -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F20E4B" w14:textId="4CF62094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94" w:history="1">
        <w:r w:rsidRPr="0002725D">
          <w:rPr>
            <w:rStyle w:val="Hyperlink"/>
            <w:noProof/>
          </w:rPr>
          <w:t>Figure 17 - Remove a name from the list 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1B169B" w14:textId="5E3543AD" w:rsidR="00CC5289" w:rsidRDefault="00CC528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0270995" w:history="1">
        <w:r w:rsidRPr="0002725D">
          <w:rPr>
            <w:rStyle w:val="Hyperlink"/>
            <w:noProof/>
          </w:rPr>
          <w:t>Figure 18 - Remove a name from the list -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_Toc80270995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38ACDC" w14:textId="423F1D76" w:rsidR="00043FB9" w:rsidRDefault="00043FB9">
      <w:r>
        <w:fldChar w:fldCharType="end"/>
      </w:r>
    </w:p>
    <w:p w14:paraId="42FFF739" w14:textId="70DAB19C" w:rsidR="0041104F" w:rsidRDefault="0041104F">
      <w:pPr>
        <w:rPr>
          <w:rFonts w:asciiTheme="majorHAnsi" w:eastAsia="Calibri" w:hAnsiTheme="majorHAnsi" w:cstheme="majorBidi"/>
          <w:color w:val="F73B08" w:themeColor="accent6" w:themeShade="BF"/>
          <w:sz w:val="40"/>
          <w:szCs w:val="40"/>
        </w:rPr>
      </w:pPr>
      <w:r>
        <w:rPr>
          <w:rFonts w:eastAsia="Calibri"/>
        </w:rPr>
        <w:br w:type="page"/>
      </w:r>
    </w:p>
    <w:p w14:paraId="6476E77A" w14:textId="2B38F446" w:rsidR="008077EF" w:rsidRPr="007F50F8" w:rsidRDefault="002C7CCF" w:rsidP="002C7CCF">
      <w:pPr>
        <w:pStyle w:val="Heading1"/>
        <w:rPr>
          <w:rFonts w:eastAsia="Calibri"/>
        </w:rPr>
      </w:pPr>
      <w:bookmarkStart w:id="2" w:name="_Toc80270997"/>
      <w:r>
        <w:rPr>
          <w:rFonts w:eastAsia="Calibri"/>
        </w:rPr>
        <w:lastRenderedPageBreak/>
        <w:t>Debugging</w:t>
      </w:r>
      <w:bookmarkEnd w:id="2"/>
    </w:p>
    <w:p w14:paraId="2F5076B1" w14:textId="77777777" w:rsidR="00593F5A" w:rsidRDefault="00593F5A" w:rsidP="00593F5A">
      <w:pPr>
        <w:keepNext/>
      </w:pPr>
      <w:r>
        <w:rPr>
          <w:noProof/>
        </w:rPr>
        <w:drawing>
          <wp:inline distT="0" distB="0" distL="0" distR="0" wp14:anchorId="6930BD65" wp14:editId="1A5E0B68">
            <wp:extent cx="4647600" cy="813330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81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02F" w14:textId="69021439" w:rsidR="00593F5A" w:rsidRDefault="00593F5A" w:rsidP="00593F5A">
      <w:pPr>
        <w:pStyle w:val="Caption"/>
      </w:pPr>
      <w:bookmarkStart w:id="3" w:name="_Toc79932564"/>
      <w:bookmarkStart w:id="4" w:name="_Toc80270978"/>
      <w:r>
        <w:t xml:space="preserve">Figure </w:t>
      </w:r>
      <w:fldSimple w:instr=" SEQ Figure \* ARABIC ">
        <w:r w:rsidR="00CC5289">
          <w:rPr>
            <w:noProof/>
          </w:rPr>
          <w:t>1</w:t>
        </w:r>
      </w:fldSimple>
      <w:r>
        <w:t xml:space="preserve"> </w:t>
      </w:r>
      <w:r w:rsidR="00174AD4">
        <w:t>–</w:t>
      </w:r>
      <w:r>
        <w:t xml:space="preserve"> </w:t>
      </w:r>
      <w:bookmarkEnd w:id="3"/>
      <w:proofErr w:type="spellStart"/>
      <w:r w:rsidR="00174AD4">
        <w:t>IndexIsDirty</w:t>
      </w:r>
      <w:proofErr w:type="spellEnd"/>
      <w:r w:rsidR="00174AD4">
        <w:t xml:space="preserve"> property not being updated</w:t>
      </w:r>
      <w:bookmarkEnd w:id="4"/>
    </w:p>
    <w:p w14:paraId="2E043C4F" w14:textId="77777777" w:rsidR="00593F5A" w:rsidRDefault="00593F5A" w:rsidP="00593F5A">
      <w:pPr>
        <w:keepNext/>
      </w:pPr>
      <w:r>
        <w:rPr>
          <w:noProof/>
        </w:rPr>
        <w:lastRenderedPageBreak/>
        <w:drawing>
          <wp:inline distT="0" distB="0" distL="0" distR="0" wp14:anchorId="46197A2C" wp14:editId="18845904">
            <wp:extent cx="4651199" cy="8139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99" cy="81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3E96" w14:textId="5C805978" w:rsidR="00593F5A" w:rsidRDefault="00593F5A" w:rsidP="00593F5A">
      <w:pPr>
        <w:pStyle w:val="Caption"/>
      </w:pPr>
      <w:bookmarkStart w:id="5" w:name="_Toc79932565"/>
      <w:bookmarkStart w:id="6" w:name="_Toc80270979"/>
      <w:r>
        <w:t xml:space="preserve">Figure </w:t>
      </w:r>
      <w:fldSimple w:instr=" SEQ Figure \* ARABIC ">
        <w:r w:rsidR="00CC5289">
          <w:rPr>
            <w:noProof/>
          </w:rPr>
          <w:t>2</w:t>
        </w:r>
      </w:fldSimple>
      <w:r>
        <w:t xml:space="preserve"> </w:t>
      </w:r>
      <w:r w:rsidR="00E13E2A">
        <w:t>–</w:t>
      </w:r>
      <w:r>
        <w:t xml:space="preserve"> </w:t>
      </w:r>
      <w:bookmarkEnd w:id="5"/>
      <w:r w:rsidR="00174AD4">
        <w:t>‘</w:t>
      </w:r>
      <w:proofErr w:type="spellStart"/>
      <w:r w:rsidR="00174AD4">
        <w:t>rtn</w:t>
      </w:r>
      <w:proofErr w:type="spellEnd"/>
      <w:r w:rsidR="00174AD4">
        <w:t>’ variable not being set when item is added to tree</w:t>
      </w:r>
      <w:bookmarkEnd w:id="6"/>
    </w:p>
    <w:p w14:paraId="7C558590" w14:textId="77777777" w:rsidR="0041104F" w:rsidRDefault="0041104F">
      <w:pPr>
        <w:rPr>
          <w:b/>
          <w:bCs/>
          <w:smallCaps/>
          <w:color w:val="595959" w:themeColor="text1" w:themeTint="A6"/>
        </w:rPr>
      </w:pPr>
      <w:r>
        <w:rPr>
          <w:b/>
          <w:bCs/>
          <w:smallCaps/>
          <w:color w:val="595959" w:themeColor="text1" w:themeTint="A6"/>
        </w:rPr>
        <w:lastRenderedPageBreak/>
        <w:br w:type="page"/>
      </w:r>
    </w:p>
    <w:p w14:paraId="46E386AE" w14:textId="6612DA81" w:rsidR="008077EF" w:rsidRDefault="003B155C" w:rsidP="003B155C">
      <w:pPr>
        <w:pStyle w:val="Heading1"/>
      </w:pPr>
      <w:bookmarkStart w:id="7" w:name="_Toc80270998"/>
      <w:r>
        <w:lastRenderedPageBreak/>
        <w:t>Testing</w:t>
      </w:r>
      <w:bookmarkEnd w:id="7"/>
    </w:p>
    <w:p w14:paraId="21B2A3E5" w14:textId="7BBE4DF4" w:rsidR="007F50F8" w:rsidRDefault="007F50F8" w:rsidP="007F50F8"/>
    <w:p w14:paraId="007E8DC9" w14:textId="2B038525" w:rsidR="00D73ECE" w:rsidRDefault="00D73ECE" w:rsidP="00D73ECE">
      <w:pPr>
        <w:pStyle w:val="Caption"/>
        <w:keepNext/>
      </w:pPr>
      <w:bookmarkStart w:id="8" w:name="_Toc80270967"/>
      <w:r>
        <w:t xml:space="preserve">Table </w:t>
      </w:r>
      <w:r w:rsidR="00CC5289">
        <w:fldChar w:fldCharType="begin"/>
      </w:r>
      <w:r w:rsidR="00CC5289">
        <w:instrText xml:space="preserve"> SEQ Table \* ARABIC </w:instrText>
      </w:r>
      <w:r w:rsidR="00CC5289">
        <w:fldChar w:fldCharType="separate"/>
      </w:r>
      <w:r>
        <w:rPr>
          <w:noProof/>
        </w:rPr>
        <w:t>1</w:t>
      </w:r>
      <w:r w:rsidR="00CC5289">
        <w:rPr>
          <w:noProof/>
        </w:rPr>
        <w:fldChar w:fldCharType="end"/>
      </w:r>
      <w:r>
        <w:t>: Testing results</w:t>
      </w:r>
      <w:bookmarkEnd w:id="8"/>
    </w:p>
    <w:tbl>
      <w:tblPr>
        <w:tblStyle w:val="GridTable5Dark"/>
        <w:tblW w:w="8950" w:type="dxa"/>
        <w:tblLook w:val="0420" w:firstRow="1" w:lastRow="0" w:firstColumn="0" w:lastColumn="0" w:noHBand="0" w:noVBand="1"/>
      </w:tblPr>
      <w:tblGrid>
        <w:gridCol w:w="850"/>
        <w:gridCol w:w="2547"/>
        <w:gridCol w:w="2268"/>
        <w:gridCol w:w="1701"/>
        <w:gridCol w:w="1584"/>
      </w:tblGrid>
      <w:tr w:rsidR="00C22641" w:rsidRPr="003B155C" w14:paraId="36A80F67" w14:textId="77777777" w:rsidTr="0042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</w:tcPr>
          <w:p w14:paraId="5E4D7094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Case</w:t>
            </w:r>
          </w:p>
        </w:tc>
        <w:tc>
          <w:tcPr>
            <w:tcW w:w="2547" w:type="dxa"/>
          </w:tcPr>
          <w:p w14:paraId="5BE4B402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6FDA8D2F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Expected</w:t>
            </w:r>
          </w:p>
        </w:tc>
        <w:tc>
          <w:tcPr>
            <w:tcW w:w="1701" w:type="dxa"/>
          </w:tcPr>
          <w:p w14:paraId="2E6749D3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Actual</w:t>
            </w:r>
          </w:p>
        </w:tc>
        <w:tc>
          <w:tcPr>
            <w:tcW w:w="1584" w:type="dxa"/>
          </w:tcPr>
          <w:p w14:paraId="4B87DFF8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Evidence</w:t>
            </w:r>
          </w:p>
        </w:tc>
      </w:tr>
      <w:tr w:rsidR="00122B36" w14:paraId="09C2821C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6344752" w14:textId="350728D2" w:rsidR="00122B36" w:rsidRDefault="00122B36" w:rsidP="00B97BF6">
            <w:pPr>
              <w:jc w:val="center"/>
            </w:pPr>
            <w:r>
              <w:t>#1</w:t>
            </w:r>
          </w:p>
        </w:tc>
        <w:tc>
          <w:tcPr>
            <w:tcW w:w="2547" w:type="dxa"/>
          </w:tcPr>
          <w:p w14:paraId="4EA10DA6" w14:textId="4F4764CD" w:rsidR="00122B36" w:rsidRDefault="00122B36" w:rsidP="00B97BF6">
            <w:r>
              <w:t>Run the console test version of the program</w:t>
            </w:r>
          </w:p>
        </w:tc>
        <w:tc>
          <w:tcPr>
            <w:tcW w:w="2268" w:type="dxa"/>
          </w:tcPr>
          <w:p w14:paraId="139572B2" w14:textId="349621B1" w:rsidR="00122B36" w:rsidRDefault="00122B36" w:rsidP="00B97BF6">
            <w:r>
              <w:t>Display program output showing the results of the various functions being tested</w:t>
            </w:r>
          </w:p>
        </w:tc>
        <w:tc>
          <w:tcPr>
            <w:tcW w:w="1701" w:type="dxa"/>
          </w:tcPr>
          <w:p w14:paraId="675DE4E3" w14:textId="3847B923" w:rsidR="00122B36" w:rsidRDefault="00122B36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1822CA95" w14:textId="16A0FD5D" w:rsidR="00122B36" w:rsidRDefault="00122B36" w:rsidP="0030556D">
            <w:r>
              <w:t>Figure 3</w:t>
            </w:r>
          </w:p>
        </w:tc>
      </w:tr>
      <w:tr w:rsidR="00286E0A" w14:paraId="733BA378" w14:textId="77777777" w:rsidTr="00422E2C">
        <w:tc>
          <w:tcPr>
            <w:tcW w:w="850" w:type="dxa"/>
          </w:tcPr>
          <w:p w14:paraId="7E129E92" w14:textId="29FE6EB5" w:rsidR="00286E0A" w:rsidRDefault="00286E0A" w:rsidP="00B97BF6">
            <w:pPr>
              <w:jc w:val="center"/>
            </w:pPr>
            <w:r>
              <w:t>#2</w:t>
            </w:r>
          </w:p>
        </w:tc>
        <w:tc>
          <w:tcPr>
            <w:tcW w:w="2547" w:type="dxa"/>
          </w:tcPr>
          <w:p w14:paraId="2B5A4AEA" w14:textId="4BEEB718" w:rsidR="00286E0A" w:rsidRDefault="00286E0A" w:rsidP="00B97BF6">
            <w:r>
              <w:t>Load GUI application</w:t>
            </w:r>
          </w:p>
        </w:tc>
        <w:tc>
          <w:tcPr>
            <w:tcW w:w="2268" w:type="dxa"/>
          </w:tcPr>
          <w:p w14:paraId="41F8C0DC" w14:textId="64101170" w:rsidR="00286E0A" w:rsidRDefault="00286E0A" w:rsidP="00B97BF6">
            <w:r>
              <w:t>Program running</w:t>
            </w:r>
          </w:p>
        </w:tc>
        <w:tc>
          <w:tcPr>
            <w:tcW w:w="1701" w:type="dxa"/>
          </w:tcPr>
          <w:p w14:paraId="7F0B8731" w14:textId="62F00743" w:rsidR="00286E0A" w:rsidRDefault="00286E0A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784E69BE" w14:textId="4FA98BB7" w:rsidR="00286E0A" w:rsidRDefault="00286E0A" w:rsidP="0030556D">
            <w:r>
              <w:t>Figure 4</w:t>
            </w:r>
          </w:p>
        </w:tc>
      </w:tr>
      <w:tr w:rsidR="00C22641" w14:paraId="6A31B709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6863A1E1" w14:textId="5E351F78" w:rsidR="003B155C" w:rsidRDefault="00500717" w:rsidP="00B97BF6">
            <w:pPr>
              <w:jc w:val="center"/>
            </w:pPr>
            <w:r>
              <w:t>#</w:t>
            </w:r>
            <w:r w:rsidR="00286E0A">
              <w:t>3</w:t>
            </w:r>
          </w:p>
        </w:tc>
        <w:tc>
          <w:tcPr>
            <w:tcW w:w="2547" w:type="dxa"/>
          </w:tcPr>
          <w:p w14:paraId="51462F2C" w14:textId="1AC568BB" w:rsidR="003B155C" w:rsidRDefault="00342B17" w:rsidP="00B97BF6">
            <w:r>
              <w:t>Add three names to the list</w:t>
            </w:r>
          </w:p>
        </w:tc>
        <w:tc>
          <w:tcPr>
            <w:tcW w:w="2268" w:type="dxa"/>
          </w:tcPr>
          <w:p w14:paraId="0C8C7D2F" w14:textId="5BB4301D" w:rsidR="003B155C" w:rsidRDefault="00342B17" w:rsidP="00B97BF6">
            <w:r>
              <w:t>Names will be displayed, sorted, in the ListBox</w:t>
            </w:r>
          </w:p>
        </w:tc>
        <w:tc>
          <w:tcPr>
            <w:tcW w:w="1701" w:type="dxa"/>
          </w:tcPr>
          <w:p w14:paraId="04AB3185" w14:textId="304BE75C" w:rsidR="003B155C" w:rsidRDefault="00F9702A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558DD5E3" w14:textId="77777777" w:rsidR="0030556D" w:rsidRDefault="0030556D" w:rsidP="0030556D">
            <w:r>
              <w:t>Figure 5</w:t>
            </w:r>
          </w:p>
          <w:p w14:paraId="3D5346B9" w14:textId="1A7AB7F5" w:rsidR="0030556D" w:rsidRDefault="0030556D" w:rsidP="0030556D">
            <w:r>
              <w:t>Figure 6</w:t>
            </w:r>
          </w:p>
          <w:p w14:paraId="1DB0B8DF" w14:textId="77777777" w:rsidR="00286E0A" w:rsidRDefault="00286E0A" w:rsidP="00286E0A">
            <w:r>
              <w:t>Figure 7</w:t>
            </w:r>
          </w:p>
          <w:p w14:paraId="1FB11210" w14:textId="77EDFEA8" w:rsidR="00286E0A" w:rsidRDefault="00286E0A" w:rsidP="00286E0A">
            <w:r>
              <w:t xml:space="preserve">Figure </w:t>
            </w:r>
            <w:r>
              <w:t>8</w:t>
            </w:r>
          </w:p>
          <w:p w14:paraId="670EBB7D" w14:textId="022A2060" w:rsidR="00286E0A" w:rsidRDefault="00286E0A" w:rsidP="00286E0A">
            <w:r>
              <w:t xml:space="preserve">Figure </w:t>
            </w:r>
            <w:r>
              <w:t>9</w:t>
            </w:r>
          </w:p>
          <w:p w14:paraId="36976CB2" w14:textId="0BC25B09" w:rsidR="0030556D" w:rsidRDefault="0030556D" w:rsidP="00B97BF6">
            <w:r>
              <w:t xml:space="preserve">Figure </w:t>
            </w:r>
            <w:r w:rsidR="00286E0A">
              <w:t>10</w:t>
            </w:r>
          </w:p>
        </w:tc>
      </w:tr>
      <w:tr w:rsidR="0057705C" w14:paraId="4255FF36" w14:textId="77777777" w:rsidTr="00422E2C">
        <w:tc>
          <w:tcPr>
            <w:tcW w:w="850" w:type="dxa"/>
          </w:tcPr>
          <w:p w14:paraId="1047D453" w14:textId="5E021865" w:rsidR="0057705C" w:rsidRDefault="0057705C" w:rsidP="0057705C">
            <w:pPr>
              <w:jc w:val="center"/>
            </w:pPr>
            <w:r>
              <w:t>#</w:t>
            </w:r>
            <w:r w:rsidR="00286E0A">
              <w:t>4</w:t>
            </w:r>
          </w:p>
        </w:tc>
        <w:tc>
          <w:tcPr>
            <w:tcW w:w="2547" w:type="dxa"/>
          </w:tcPr>
          <w:p w14:paraId="2EA937E4" w14:textId="3EE5C673" w:rsidR="0057705C" w:rsidRDefault="000818D3" w:rsidP="0057705C">
            <w:r>
              <w:t>Populate the list with seven more names</w:t>
            </w:r>
          </w:p>
        </w:tc>
        <w:tc>
          <w:tcPr>
            <w:tcW w:w="2268" w:type="dxa"/>
          </w:tcPr>
          <w:p w14:paraId="2CD1E119" w14:textId="0DCD09B2" w:rsidR="0057705C" w:rsidRDefault="000818D3" w:rsidP="0057705C">
            <w:r w:rsidRPr="000818D3">
              <w:t>Names will be displayed, sorted, in the ListBox</w:t>
            </w:r>
          </w:p>
        </w:tc>
        <w:tc>
          <w:tcPr>
            <w:tcW w:w="1701" w:type="dxa"/>
          </w:tcPr>
          <w:p w14:paraId="0AB54990" w14:textId="4825CFA4" w:rsidR="0057705C" w:rsidRDefault="0057705C" w:rsidP="0057705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4F842A6E" w14:textId="02329C63" w:rsidR="0057705C" w:rsidRDefault="0057705C" w:rsidP="0057705C">
            <w:r>
              <w:t xml:space="preserve">Figure </w:t>
            </w:r>
            <w:r w:rsidR="003F7587">
              <w:t>11</w:t>
            </w:r>
          </w:p>
          <w:p w14:paraId="67D3C5BE" w14:textId="3AC9F8A9" w:rsidR="0057705C" w:rsidRDefault="0057705C" w:rsidP="003F7587">
            <w:r>
              <w:t>Figure 1</w:t>
            </w:r>
            <w:r w:rsidR="003F7587">
              <w:t>2</w:t>
            </w:r>
          </w:p>
        </w:tc>
      </w:tr>
      <w:tr w:rsidR="0057705C" w14:paraId="705971AF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82C97C0" w14:textId="5FCB6EAC" w:rsidR="0057705C" w:rsidRDefault="0057705C" w:rsidP="0057705C">
            <w:pPr>
              <w:jc w:val="center"/>
            </w:pPr>
            <w:r>
              <w:t>#</w:t>
            </w:r>
            <w:r w:rsidR="00286E0A">
              <w:t>5</w:t>
            </w:r>
          </w:p>
        </w:tc>
        <w:tc>
          <w:tcPr>
            <w:tcW w:w="2547" w:type="dxa"/>
          </w:tcPr>
          <w:p w14:paraId="61C6987C" w14:textId="1E9B141A" w:rsidR="0057705C" w:rsidRDefault="000C28A1" w:rsidP="0057705C">
            <w:r>
              <w:t>Search for a name not in the list</w:t>
            </w:r>
          </w:p>
        </w:tc>
        <w:tc>
          <w:tcPr>
            <w:tcW w:w="2268" w:type="dxa"/>
          </w:tcPr>
          <w:p w14:paraId="1AD4B114" w14:textId="42B9B4DE" w:rsidR="0057705C" w:rsidRDefault="000C28A1" w:rsidP="0057705C">
            <w:r>
              <w:t>Nothing will be selected in the ListBox</w:t>
            </w:r>
          </w:p>
        </w:tc>
        <w:tc>
          <w:tcPr>
            <w:tcW w:w="1701" w:type="dxa"/>
          </w:tcPr>
          <w:p w14:paraId="6C9A128C" w14:textId="37DCF607" w:rsidR="0057705C" w:rsidRDefault="0057705C" w:rsidP="0057705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3C808B95" w14:textId="4912D4F3" w:rsidR="0057705C" w:rsidRDefault="0057705C" w:rsidP="0057705C">
            <w:r>
              <w:t>Figure 1</w:t>
            </w:r>
            <w:r w:rsidR="000C28A1">
              <w:t>3</w:t>
            </w:r>
          </w:p>
          <w:p w14:paraId="6DC66D3B" w14:textId="3CFCC859" w:rsidR="003235DE" w:rsidRDefault="003235DE" w:rsidP="000C28A1">
            <w:r>
              <w:t>Figure 1</w:t>
            </w:r>
            <w:r w:rsidR="000C28A1">
              <w:t>4</w:t>
            </w:r>
          </w:p>
        </w:tc>
      </w:tr>
      <w:tr w:rsidR="0057705C" w14:paraId="42EEF479" w14:textId="77777777" w:rsidTr="00422E2C">
        <w:tc>
          <w:tcPr>
            <w:tcW w:w="850" w:type="dxa"/>
          </w:tcPr>
          <w:p w14:paraId="326B2D27" w14:textId="2CD95F70" w:rsidR="0057705C" w:rsidRDefault="0057705C" w:rsidP="0057705C">
            <w:pPr>
              <w:jc w:val="center"/>
            </w:pPr>
            <w:r>
              <w:t>#</w:t>
            </w:r>
            <w:r w:rsidR="00286E0A">
              <w:t>6</w:t>
            </w:r>
          </w:p>
        </w:tc>
        <w:tc>
          <w:tcPr>
            <w:tcW w:w="2547" w:type="dxa"/>
          </w:tcPr>
          <w:p w14:paraId="54AFFE45" w14:textId="623BB624" w:rsidR="0057705C" w:rsidRDefault="000C28A1" w:rsidP="0057705C">
            <w:r>
              <w:t>Search for a name in the list</w:t>
            </w:r>
          </w:p>
        </w:tc>
        <w:tc>
          <w:tcPr>
            <w:tcW w:w="2268" w:type="dxa"/>
          </w:tcPr>
          <w:p w14:paraId="7EBA7361" w14:textId="47D4AC28" w:rsidR="0057705C" w:rsidRDefault="000C28A1" w:rsidP="0057705C">
            <w:r>
              <w:t>The name will be selected in the ListBox</w:t>
            </w:r>
          </w:p>
        </w:tc>
        <w:tc>
          <w:tcPr>
            <w:tcW w:w="1701" w:type="dxa"/>
          </w:tcPr>
          <w:p w14:paraId="51E95A08" w14:textId="18545F4D" w:rsidR="0057705C" w:rsidRDefault="002E6BD8" w:rsidP="0057705C">
            <w:r w:rsidRPr="002E6BD8">
              <w:t xml:space="preserve">As </w:t>
            </w:r>
            <w:proofErr w:type="gramStart"/>
            <w:r w:rsidRPr="002E6BD8">
              <w:t>expected</w:t>
            </w:r>
            <w:proofErr w:type="gramEnd"/>
          </w:p>
        </w:tc>
        <w:tc>
          <w:tcPr>
            <w:tcW w:w="1584" w:type="dxa"/>
          </w:tcPr>
          <w:p w14:paraId="5367AA6F" w14:textId="1161DB74" w:rsidR="0057705C" w:rsidRDefault="002E6BD8" w:rsidP="0057705C">
            <w:r>
              <w:t>Figure 1</w:t>
            </w:r>
            <w:r w:rsidR="000C28A1">
              <w:t>5</w:t>
            </w:r>
          </w:p>
          <w:p w14:paraId="002FC040" w14:textId="34BCDE31" w:rsidR="00AF203F" w:rsidRDefault="004E6D67" w:rsidP="00171BDC">
            <w:r>
              <w:t>Figure 1</w:t>
            </w:r>
            <w:r w:rsidR="000C28A1">
              <w:t>6</w:t>
            </w:r>
          </w:p>
        </w:tc>
      </w:tr>
      <w:tr w:rsidR="0057705C" w14:paraId="6612CD62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642599A7" w14:textId="6BD3F3D4" w:rsidR="0057705C" w:rsidRDefault="0057705C" w:rsidP="0057705C">
            <w:pPr>
              <w:jc w:val="center"/>
            </w:pPr>
            <w:r>
              <w:t>#</w:t>
            </w:r>
            <w:r w:rsidR="00286E0A">
              <w:t>7</w:t>
            </w:r>
          </w:p>
        </w:tc>
        <w:tc>
          <w:tcPr>
            <w:tcW w:w="2547" w:type="dxa"/>
          </w:tcPr>
          <w:p w14:paraId="11847FC6" w14:textId="67D5E985" w:rsidR="0057705C" w:rsidRDefault="00CC5289" w:rsidP="0057705C">
            <w:r>
              <w:t>Remove a name from the list</w:t>
            </w:r>
          </w:p>
        </w:tc>
        <w:tc>
          <w:tcPr>
            <w:tcW w:w="2268" w:type="dxa"/>
          </w:tcPr>
          <w:p w14:paraId="23269C2F" w14:textId="06C40110" w:rsidR="0057705C" w:rsidRDefault="00CC5289" w:rsidP="0057705C">
            <w:r>
              <w:t xml:space="preserve">Name will be </w:t>
            </w:r>
            <w:proofErr w:type="gramStart"/>
            <w:r>
              <w:t>remove</w:t>
            </w:r>
            <w:proofErr w:type="gramEnd"/>
            <w:r>
              <w:t xml:space="preserve"> from the ListBox</w:t>
            </w:r>
          </w:p>
        </w:tc>
        <w:tc>
          <w:tcPr>
            <w:tcW w:w="1701" w:type="dxa"/>
          </w:tcPr>
          <w:p w14:paraId="1B4274F8" w14:textId="0B717BAC" w:rsidR="0057705C" w:rsidRDefault="00171BDC" w:rsidP="0057705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766F213E" w14:textId="6ED23EBC" w:rsidR="0057705C" w:rsidRDefault="00171BDC" w:rsidP="0057705C">
            <w:r>
              <w:t>Figure 1</w:t>
            </w:r>
            <w:r w:rsidR="00CC5289">
              <w:t>7</w:t>
            </w:r>
          </w:p>
          <w:p w14:paraId="5F8E02EB" w14:textId="12E5C548" w:rsidR="00171BDC" w:rsidRDefault="00171BDC" w:rsidP="0057705C">
            <w:r>
              <w:t>Figure 1</w:t>
            </w:r>
            <w:r w:rsidR="00CC5289">
              <w:t>8</w:t>
            </w:r>
          </w:p>
        </w:tc>
      </w:tr>
    </w:tbl>
    <w:p w14:paraId="5D464422" w14:textId="55652FE0" w:rsidR="000D5080" w:rsidRDefault="000D5080" w:rsidP="007F50F8"/>
    <w:p w14:paraId="3C531E54" w14:textId="77777777" w:rsidR="00B61107" w:rsidRDefault="00122B36" w:rsidP="00B61107">
      <w:pPr>
        <w:keepNext/>
      </w:pPr>
      <w:r>
        <w:rPr>
          <w:noProof/>
        </w:rPr>
        <w:drawing>
          <wp:inline distT="0" distB="0" distL="0" distR="0" wp14:anchorId="595D03EA" wp14:editId="42070C6B">
            <wp:extent cx="4860000" cy="8503200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85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74A6" w14:textId="5502275D" w:rsidR="00AE22F3" w:rsidRDefault="00B61107" w:rsidP="00B61107">
      <w:pPr>
        <w:pStyle w:val="Caption"/>
      </w:pPr>
      <w:bookmarkStart w:id="9" w:name="_Toc80270980"/>
      <w:r>
        <w:t xml:space="preserve">Figure </w:t>
      </w:r>
      <w:fldSimple w:instr=" SEQ Figure \* ARABIC ">
        <w:r w:rsidR="00CC5289">
          <w:rPr>
            <w:noProof/>
          </w:rPr>
          <w:t>3</w:t>
        </w:r>
      </w:fldSimple>
      <w:r>
        <w:t xml:space="preserve"> - Console Test program output</w:t>
      </w:r>
      <w:bookmarkEnd w:id="9"/>
    </w:p>
    <w:p w14:paraId="56F8F9D9" w14:textId="77777777" w:rsidR="006A5308" w:rsidRDefault="006A5308" w:rsidP="006A5308">
      <w:pPr>
        <w:keepNext/>
      </w:pPr>
      <w:r>
        <w:rPr>
          <w:noProof/>
        </w:rPr>
        <w:drawing>
          <wp:inline distT="0" distB="0" distL="0" distR="0" wp14:anchorId="0F775123" wp14:editId="57EF1D47">
            <wp:extent cx="2473200" cy="25416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A6F" w14:textId="68858FAA" w:rsidR="00342B17" w:rsidRDefault="006A5308" w:rsidP="006A5308">
      <w:pPr>
        <w:pStyle w:val="Caption"/>
      </w:pPr>
      <w:bookmarkStart w:id="10" w:name="_Toc80270981"/>
      <w:r>
        <w:t xml:space="preserve">Figure </w:t>
      </w:r>
      <w:fldSimple w:instr=" SEQ Figure \* ARABIC ">
        <w:r w:rsidR="00CC5289">
          <w:rPr>
            <w:noProof/>
          </w:rPr>
          <w:t>4</w:t>
        </w:r>
      </w:fldSimple>
      <w:r>
        <w:t xml:space="preserve"> - Application started</w:t>
      </w:r>
      <w:bookmarkEnd w:id="10"/>
    </w:p>
    <w:p w14:paraId="75A4C8E2" w14:textId="77777777" w:rsidR="003A7940" w:rsidRDefault="003A7940" w:rsidP="003A7940">
      <w:pPr>
        <w:keepNext/>
      </w:pPr>
      <w:r>
        <w:rPr>
          <w:noProof/>
        </w:rPr>
        <w:drawing>
          <wp:inline distT="0" distB="0" distL="0" distR="0" wp14:anchorId="7E84695A" wp14:editId="0B430AFB">
            <wp:extent cx="2469600" cy="2534400"/>
            <wp:effectExtent l="0" t="0" r="6985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6457" w14:textId="1474C02B" w:rsidR="00342B17" w:rsidRDefault="003A7940" w:rsidP="003A7940">
      <w:pPr>
        <w:pStyle w:val="Caption"/>
      </w:pPr>
      <w:bookmarkStart w:id="11" w:name="_Toc80270982"/>
      <w:r>
        <w:t xml:space="preserve">Figure </w:t>
      </w:r>
      <w:fldSimple w:instr=" SEQ Figure \* ARABIC ">
        <w:r w:rsidR="00CC5289">
          <w:rPr>
            <w:noProof/>
          </w:rPr>
          <w:t>5</w:t>
        </w:r>
      </w:fldSimple>
      <w:r>
        <w:t xml:space="preserve"> - Add first person - A</w:t>
      </w:r>
      <w:bookmarkEnd w:id="11"/>
    </w:p>
    <w:p w14:paraId="0F9B0659" w14:textId="77777777" w:rsidR="003A7940" w:rsidRDefault="003A7940" w:rsidP="003A7940">
      <w:pPr>
        <w:keepNext/>
      </w:pPr>
      <w:r>
        <w:rPr>
          <w:noProof/>
        </w:rPr>
        <w:drawing>
          <wp:inline distT="0" distB="0" distL="0" distR="0" wp14:anchorId="568BA881" wp14:editId="2608FF06">
            <wp:extent cx="2469600" cy="2534400"/>
            <wp:effectExtent l="0" t="0" r="6985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B1C9" w14:textId="395C0C80" w:rsidR="00342B17" w:rsidRDefault="003A7940" w:rsidP="003A7940">
      <w:pPr>
        <w:pStyle w:val="Caption"/>
      </w:pPr>
      <w:bookmarkStart w:id="12" w:name="_Toc80270983"/>
      <w:r>
        <w:t xml:space="preserve">Figure </w:t>
      </w:r>
      <w:fldSimple w:instr=" SEQ Figure \* ARABIC ">
        <w:r w:rsidR="00CC5289">
          <w:rPr>
            <w:noProof/>
          </w:rPr>
          <w:t>6</w:t>
        </w:r>
      </w:fldSimple>
      <w:r w:rsidRPr="00856E18">
        <w:t xml:space="preserve"> - Add first person - </w:t>
      </w:r>
      <w:r>
        <w:t>B</w:t>
      </w:r>
      <w:bookmarkEnd w:id="12"/>
    </w:p>
    <w:p w14:paraId="0D4FFC6F" w14:textId="77777777" w:rsidR="003A7940" w:rsidRDefault="003A7940" w:rsidP="003A7940">
      <w:pPr>
        <w:keepNext/>
      </w:pPr>
      <w:r>
        <w:rPr>
          <w:noProof/>
        </w:rPr>
        <w:drawing>
          <wp:inline distT="0" distB="0" distL="0" distR="0" wp14:anchorId="193D226E" wp14:editId="422C59BA">
            <wp:extent cx="2469600" cy="2538000"/>
            <wp:effectExtent l="0" t="0" r="6985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99" w14:textId="7089059C" w:rsidR="00342B17" w:rsidRDefault="003A7940" w:rsidP="003A7940">
      <w:pPr>
        <w:pStyle w:val="Caption"/>
      </w:pPr>
      <w:bookmarkStart w:id="13" w:name="_Toc80270984"/>
      <w:r>
        <w:t xml:space="preserve">Figure </w:t>
      </w:r>
      <w:fldSimple w:instr=" SEQ Figure \* ARABIC ">
        <w:r w:rsidR="00CC5289">
          <w:rPr>
            <w:noProof/>
          </w:rPr>
          <w:t>7</w:t>
        </w:r>
      </w:fldSimple>
      <w:r w:rsidRPr="00F66B73">
        <w:t xml:space="preserve"> - Add </w:t>
      </w:r>
      <w:r>
        <w:t>second</w:t>
      </w:r>
      <w:r w:rsidRPr="00F66B73">
        <w:t xml:space="preserve"> person - A</w:t>
      </w:r>
      <w:bookmarkEnd w:id="13"/>
    </w:p>
    <w:p w14:paraId="76D7C473" w14:textId="77777777" w:rsidR="003A7940" w:rsidRDefault="003A7940" w:rsidP="003A7940">
      <w:pPr>
        <w:keepNext/>
      </w:pPr>
      <w:r>
        <w:rPr>
          <w:noProof/>
        </w:rPr>
        <w:drawing>
          <wp:inline distT="0" distB="0" distL="0" distR="0" wp14:anchorId="1A0D5776" wp14:editId="3A7B1886">
            <wp:extent cx="2469600" cy="2538000"/>
            <wp:effectExtent l="0" t="0" r="6985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7B38" w14:textId="4D26C8F7" w:rsidR="00342B17" w:rsidRDefault="003A7940" w:rsidP="003A7940">
      <w:pPr>
        <w:pStyle w:val="Caption"/>
      </w:pPr>
      <w:bookmarkStart w:id="14" w:name="_Toc80270985"/>
      <w:r>
        <w:t xml:space="preserve">Figure </w:t>
      </w:r>
      <w:fldSimple w:instr=" SEQ Figure \* ARABIC ">
        <w:r w:rsidR="00CC5289">
          <w:rPr>
            <w:noProof/>
          </w:rPr>
          <w:t>8</w:t>
        </w:r>
      </w:fldSimple>
      <w:r w:rsidRPr="00356282">
        <w:t xml:space="preserve"> - Add second person - </w:t>
      </w:r>
      <w:r>
        <w:t>B</w:t>
      </w:r>
      <w:bookmarkEnd w:id="14"/>
    </w:p>
    <w:p w14:paraId="3211883E" w14:textId="77777777" w:rsidR="003A7940" w:rsidRDefault="003A7940" w:rsidP="003A7940">
      <w:pPr>
        <w:keepNext/>
      </w:pPr>
      <w:r>
        <w:rPr>
          <w:noProof/>
        </w:rPr>
        <w:drawing>
          <wp:inline distT="0" distB="0" distL="0" distR="0" wp14:anchorId="5D7C9709" wp14:editId="1F68B25C">
            <wp:extent cx="2469600" cy="2538000"/>
            <wp:effectExtent l="0" t="0" r="6985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AC4" w14:textId="10F98172" w:rsidR="00342B17" w:rsidRDefault="003A7940" w:rsidP="003A7940">
      <w:pPr>
        <w:pStyle w:val="Caption"/>
      </w:pPr>
      <w:bookmarkStart w:id="15" w:name="_Toc80270986"/>
      <w:r>
        <w:t xml:space="preserve">Figure </w:t>
      </w:r>
      <w:fldSimple w:instr=" SEQ Figure \* ARABIC ">
        <w:r w:rsidR="00CC5289">
          <w:rPr>
            <w:noProof/>
          </w:rPr>
          <w:t>9</w:t>
        </w:r>
      </w:fldSimple>
      <w:r w:rsidRPr="005E601E">
        <w:t xml:space="preserve"> - Add </w:t>
      </w:r>
      <w:r>
        <w:t>third</w:t>
      </w:r>
      <w:r w:rsidRPr="005E601E">
        <w:t xml:space="preserve"> person - A</w:t>
      </w:r>
      <w:bookmarkEnd w:id="15"/>
    </w:p>
    <w:p w14:paraId="4CC6A4E5" w14:textId="77777777" w:rsidR="003A7940" w:rsidRDefault="003A7940" w:rsidP="003A7940">
      <w:pPr>
        <w:keepNext/>
      </w:pPr>
      <w:r>
        <w:rPr>
          <w:noProof/>
        </w:rPr>
        <w:drawing>
          <wp:inline distT="0" distB="0" distL="0" distR="0" wp14:anchorId="37B8AD82" wp14:editId="0E8F398F">
            <wp:extent cx="2469600" cy="2538000"/>
            <wp:effectExtent l="0" t="0" r="6985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FB3" w14:textId="037F5CD4" w:rsidR="00342B17" w:rsidRDefault="003A7940" w:rsidP="003A7940">
      <w:pPr>
        <w:pStyle w:val="Caption"/>
      </w:pPr>
      <w:bookmarkStart w:id="16" w:name="_Toc80270987"/>
      <w:r>
        <w:t xml:space="preserve">Figure </w:t>
      </w:r>
      <w:fldSimple w:instr=" SEQ Figure \* ARABIC ">
        <w:r w:rsidR="00CC5289">
          <w:rPr>
            <w:noProof/>
          </w:rPr>
          <w:t>10</w:t>
        </w:r>
      </w:fldSimple>
      <w:r w:rsidRPr="00332B91">
        <w:t xml:space="preserve"> - Add third person - </w:t>
      </w:r>
      <w:r>
        <w:t>B</w:t>
      </w:r>
      <w:bookmarkEnd w:id="16"/>
    </w:p>
    <w:p w14:paraId="34E24608" w14:textId="77777777" w:rsidR="003F7587" w:rsidRDefault="003F7587" w:rsidP="003F7587">
      <w:pPr>
        <w:keepNext/>
      </w:pPr>
      <w:r>
        <w:rPr>
          <w:noProof/>
        </w:rPr>
        <w:drawing>
          <wp:inline distT="0" distB="0" distL="0" distR="0" wp14:anchorId="561FBCC9" wp14:editId="29B4A3D5">
            <wp:extent cx="2469600" cy="2538000"/>
            <wp:effectExtent l="0" t="0" r="6985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AD8E" w14:textId="40E59FC2" w:rsidR="00342B17" w:rsidRDefault="003F7587" w:rsidP="003F7587">
      <w:pPr>
        <w:pStyle w:val="Caption"/>
      </w:pPr>
      <w:bookmarkStart w:id="17" w:name="_Toc80270988"/>
      <w:r>
        <w:t xml:space="preserve">Figure </w:t>
      </w:r>
      <w:fldSimple w:instr=" SEQ Figure \* ARABIC ">
        <w:r w:rsidR="00CC5289">
          <w:rPr>
            <w:noProof/>
          </w:rPr>
          <w:t>11</w:t>
        </w:r>
      </w:fldSimple>
      <w:r>
        <w:t xml:space="preserve"> - Add last seven names - A</w:t>
      </w:r>
      <w:bookmarkEnd w:id="17"/>
    </w:p>
    <w:p w14:paraId="5A189AF6" w14:textId="77777777" w:rsidR="003F7587" w:rsidRDefault="003F7587" w:rsidP="003F7587">
      <w:pPr>
        <w:keepNext/>
      </w:pPr>
      <w:r>
        <w:rPr>
          <w:noProof/>
        </w:rPr>
        <w:drawing>
          <wp:inline distT="0" distB="0" distL="0" distR="0" wp14:anchorId="78CAC2A1" wp14:editId="7DEF6431">
            <wp:extent cx="2469600" cy="2538000"/>
            <wp:effectExtent l="0" t="0" r="6985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8D64" w14:textId="3E2D047A" w:rsidR="00342B17" w:rsidRDefault="003F7587" w:rsidP="003F7587">
      <w:pPr>
        <w:pStyle w:val="Caption"/>
      </w:pPr>
      <w:bookmarkStart w:id="18" w:name="_Toc80270989"/>
      <w:r>
        <w:t xml:space="preserve">Figure </w:t>
      </w:r>
      <w:fldSimple w:instr=" SEQ Figure \* ARABIC ">
        <w:r w:rsidR="00CC5289">
          <w:rPr>
            <w:noProof/>
          </w:rPr>
          <w:t>12</w:t>
        </w:r>
      </w:fldSimple>
      <w:r w:rsidRPr="00E231E7">
        <w:t xml:space="preserve"> - Add last seven names - </w:t>
      </w:r>
      <w:r>
        <w:t>B</w:t>
      </w:r>
      <w:bookmarkEnd w:id="18"/>
    </w:p>
    <w:p w14:paraId="203BD999" w14:textId="77777777" w:rsidR="00B9089D" w:rsidRDefault="00B9089D" w:rsidP="00B9089D">
      <w:pPr>
        <w:keepNext/>
      </w:pPr>
      <w:r>
        <w:rPr>
          <w:noProof/>
        </w:rPr>
        <w:drawing>
          <wp:inline distT="0" distB="0" distL="0" distR="0" wp14:anchorId="2A0EFAC0" wp14:editId="3075BEC4">
            <wp:extent cx="2469600" cy="2538000"/>
            <wp:effectExtent l="0" t="0" r="6985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0603" w14:textId="77547748" w:rsidR="00342B17" w:rsidRDefault="00B9089D" w:rsidP="00B9089D">
      <w:pPr>
        <w:pStyle w:val="Caption"/>
      </w:pPr>
      <w:bookmarkStart w:id="19" w:name="_Toc80270990"/>
      <w:r>
        <w:t xml:space="preserve">Figure </w:t>
      </w:r>
      <w:fldSimple w:instr=" SEQ Figure \* ARABIC ">
        <w:r w:rsidR="00CC5289">
          <w:rPr>
            <w:noProof/>
          </w:rPr>
          <w:t>13</w:t>
        </w:r>
      </w:fldSimple>
      <w:r>
        <w:t xml:space="preserve"> - Search for name not in list - A</w:t>
      </w:r>
      <w:bookmarkEnd w:id="19"/>
    </w:p>
    <w:p w14:paraId="3635E0D9" w14:textId="77777777" w:rsidR="00B9089D" w:rsidRDefault="00B9089D" w:rsidP="00B9089D">
      <w:pPr>
        <w:keepNext/>
      </w:pPr>
      <w:r>
        <w:rPr>
          <w:noProof/>
        </w:rPr>
        <w:drawing>
          <wp:inline distT="0" distB="0" distL="0" distR="0" wp14:anchorId="4C4B1FDB" wp14:editId="02462B40">
            <wp:extent cx="2476800" cy="2538000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C2DF" w14:textId="731C52CF" w:rsidR="00B9089D" w:rsidRDefault="00B9089D" w:rsidP="00B9089D">
      <w:pPr>
        <w:pStyle w:val="Caption"/>
      </w:pPr>
      <w:bookmarkStart w:id="20" w:name="_Toc80270991"/>
      <w:r>
        <w:t xml:space="preserve">Figure </w:t>
      </w:r>
      <w:fldSimple w:instr=" SEQ Figure \* ARABIC ">
        <w:r w:rsidR="00CC5289">
          <w:rPr>
            <w:noProof/>
          </w:rPr>
          <w:t>14</w:t>
        </w:r>
      </w:fldSimple>
      <w:r w:rsidRPr="00F56CD1">
        <w:t xml:space="preserve"> - Search for name not in list - </w:t>
      </w:r>
      <w:r>
        <w:t>B</w:t>
      </w:r>
      <w:bookmarkEnd w:id="20"/>
    </w:p>
    <w:p w14:paraId="07BACD6C" w14:textId="77777777" w:rsidR="00B9089D" w:rsidRDefault="00B9089D" w:rsidP="00B9089D">
      <w:pPr>
        <w:keepNext/>
      </w:pPr>
      <w:r>
        <w:rPr>
          <w:noProof/>
        </w:rPr>
        <w:drawing>
          <wp:inline distT="0" distB="0" distL="0" distR="0" wp14:anchorId="0ECDF001" wp14:editId="6A85BDFF">
            <wp:extent cx="2476800" cy="2538000"/>
            <wp:effectExtent l="0" t="0" r="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AC4F" w14:textId="35D93463" w:rsidR="00B9089D" w:rsidRDefault="00B9089D" w:rsidP="00B9089D">
      <w:pPr>
        <w:pStyle w:val="Caption"/>
      </w:pPr>
      <w:bookmarkStart w:id="21" w:name="_Toc80270992"/>
      <w:r>
        <w:t xml:space="preserve">Figure </w:t>
      </w:r>
      <w:fldSimple w:instr=" SEQ Figure \* ARABIC ">
        <w:r w:rsidR="00CC5289">
          <w:rPr>
            <w:noProof/>
          </w:rPr>
          <w:t>15</w:t>
        </w:r>
      </w:fldSimple>
      <w:r w:rsidRPr="00D67985">
        <w:t xml:space="preserve"> - Search for name in list - A</w:t>
      </w:r>
      <w:bookmarkEnd w:id="21"/>
    </w:p>
    <w:p w14:paraId="6966F389" w14:textId="77777777" w:rsidR="00B9089D" w:rsidRDefault="00B9089D" w:rsidP="00B9089D">
      <w:pPr>
        <w:keepNext/>
      </w:pPr>
      <w:r>
        <w:rPr>
          <w:noProof/>
        </w:rPr>
        <w:drawing>
          <wp:inline distT="0" distB="0" distL="0" distR="0" wp14:anchorId="4D6237D7" wp14:editId="1A2BD6FC">
            <wp:extent cx="2476800" cy="2538000"/>
            <wp:effectExtent l="0" t="0" r="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70F" w14:textId="43FDD50E" w:rsidR="00B9089D" w:rsidRDefault="00B9089D" w:rsidP="00B9089D">
      <w:pPr>
        <w:pStyle w:val="Caption"/>
      </w:pPr>
      <w:bookmarkStart w:id="22" w:name="_Toc80270993"/>
      <w:r>
        <w:t xml:space="preserve">Figure </w:t>
      </w:r>
      <w:fldSimple w:instr=" SEQ Figure \* ARABIC ">
        <w:r w:rsidR="00CC5289">
          <w:rPr>
            <w:noProof/>
          </w:rPr>
          <w:t>16</w:t>
        </w:r>
      </w:fldSimple>
      <w:r w:rsidRPr="00E31127">
        <w:t xml:space="preserve"> - Search for name in list - </w:t>
      </w:r>
      <w:r>
        <w:t>B</w:t>
      </w:r>
      <w:bookmarkEnd w:id="22"/>
    </w:p>
    <w:p w14:paraId="42E3391F" w14:textId="77777777" w:rsidR="00CC5289" w:rsidRDefault="00CC5289" w:rsidP="00CC5289">
      <w:pPr>
        <w:keepNext/>
      </w:pPr>
      <w:r>
        <w:rPr>
          <w:noProof/>
        </w:rPr>
        <w:drawing>
          <wp:inline distT="0" distB="0" distL="0" distR="0" wp14:anchorId="0D97CD39" wp14:editId="32CC581F">
            <wp:extent cx="2476800" cy="2538000"/>
            <wp:effectExtent l="0" t="0" r="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A8A7" w14:textId="1D6545F1" w:rsidR="00B9089D" w:rsidRDefault="00CC5289" w:rsidP="00CC5289">
      <w:pPr>
        <w:pStyle w:val="Caption"/>
      </w:pPr>
      <w:bookmarkStart w:id="23" w:name="_Toc80270994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- Remove a name from the list -A</w:t>
      </w:r>
      <w:bookmarkEnd w:id="23"/>
    </w:p>
    <w:p w14:paraId="2029AC2F" w14:textId="77777777" w:rsidR="00CC5289" w:rsidRDefault="00CC5289" w:rsidP="00CC5289">
      <w:pPr>
        <w:keepNext/>
      </w:pPr>
      <w:r>
        <w:rPr>
          <w:noProof/>
        </w:rPr>
        <w:drawing>
          <wp:inline distT="0" distB="0" distL="0" distR="0" wp14:anchorId="25D595C8" wp14:editId="75801A60">
            <wp:extent cx="2476800" cy="2538000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BE6" w14:textId="19877EFE" w:rsidR="00B9089D" w:rsidRDefault="00CC5289" w:rsidP="00CC5289">
      <w:pPr>
        <w:pStyle w:val="Caption"/>
      </w:pPr>
      <w:bookmarkStart w:id="24" w:name="_Toc80270995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- Remove a name from the list - B</w:t>
      </w:r>
      <w:bookmarkEnd w:id="24"/>
    </w:p>
    <w:p w14:paraId="42E5A691" w14:textId="7F33DE8A" w:rsidR="00B9089D" w:rsidRDefault="00B9089D" w:rsidP="007F50F8"/>
    <w:p w14:paraId="03ED5A7C" w14:textId="43B4EE62" w:rsidR="00B9089D" w:rsidRDefault="00B9089D" w:rsidP="007F50F8"/>
    <w:p w14:paraId="0F2A0D4E" w14:textId="5B4D2BCC" w:rsidR="00B9089D" w:rsidRDefault="00B9089D" w:rsidP="007F50F8"/>
    <w:p w14:paraId="3A960F5F" w14:textId="29D87652" w:rsidR="00B9089D" w:rsidRDefault="00B9089D" w:rsidP="007F50F8"/>
    <w:p w14:paraId="703FF437" w14:textId="6088C64F" w:rsidR="00B9089D" w:rsidRDefault="00B9089D" w:rsidP="007F50F8"/>
    <w:p w14:paraId="7A2CA6ED" w14:textId="77777777" w:rsidR="00B9089D" w:rsidRDefault="00B9089D" w:rsidP="007F50F8"/>
    <w:p w14:paraId="3630647E" w14:textId="798BF888" w:rsidR="00342B17" w:rsidRDefault="00342B17" w:rsidP="007F50F8"/>
    <w:p w14:paraId="09CA738B" w14:textId="36BF51F8" w:rsidR="00342B17" w:rsidRDefault="00342B17" w:rsidP="007F50F8"/>
    <w:p w14:paraId="64B872F4" w14:textId="131EEF02" w:rsidR="00342B17" w:rsidRDefault="00342B17" w:rsidP="007F50F8"/>
    <w:p w14:paraId="24C3D693" w14:textId="080B9DBF" w:rsidR="00342B17" w:rsidRDefault="00342B17" w:rsidP="007F50F8"/>
    <w:p w14:paraId="40AF61C8" w14:textId="77777777" w:rsidR="00342B17" w:rsidRDefault="00342B17" w:rsidP="007F50F8"/>
    <w:p w14:paraId="6BB0B22D" w14:textId="77777777" w:rsidR="008077EF" w:rsidRDefault="008077EF">
      <w:r>
        <w:br w:type="page"/>
      </w:r>
    </w:p>
    <w:p w14:paraId="74B062C7" w14:textId="77777777" w:rsidR="008077EF" w:rsidRDefault="008077EF" w:rsidP="008077EF">
      <w:pPr>
        <w:pStyle w:val="Heading1"/>
      </w:pPr>
      <w:bookmarkStart w:id="25" w:name="_Toc80270999"/>
      <w:r>
        <w:lastRenderedPageBreak/>
        <w:t>References</w:t>
      </w:r>
      <w:bookmarkEnd w:id="25"/>
    </w:p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30"/>
      <w:footerReference w:type="default" r:id="rId31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41B" w14:textId="77777777" w:rsidR="002C7CCF" w:rsidRDefault="002C7CCF" w:rsidP="008077EF">
      <w:pPr>
        <w:spacing w:after="0" w:line="240" w:lineRule="auto"/>
      </w:pPr>
      <w:r>
        <w:separator/>
      </w:r>
    </w:p>
  </w:endnote>
  <w:endnote w:type="continuationSeparator" w:id="0">
    <w:p w14:paraId="65D1116F" w14:textId="77777777" w:rsidR="002C7CCF" w:rsidRDefault="002C7CCF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0265" w14:textId="77777777" w:rsidR="002C7CCF" w:rsidRDefault="002C7CCF" w:rsidP="008077EF">
      <w:pPr>
        <w:spacing w:after="0" w:line="240" w:lineRule="auto"/>
      </w:pPr>
      <w:r>
        <w:separator/>
      </w:r>
    </w:p>
  </w:footnote>
  <w:footnote w:type="continuationSeparator" w:id="0">
    <w:p w14:paraId="18162AB0" w14:textId="77777777" w:rsidR="002C7CCF" w:rsidRDefault="002C7CCF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77777777" w:rsidR="00CD2B65" w:rsidRPr="00CD2B65" w:rsidRDefault="00CD2B65" w:rsidP="00CD2B65">
    <w:pPr>
      <w:pStyle w:val="Header"/>
    </w:pPr>
    <w:r>
      <w:t>Jupiter Mining Corporation</w:t>
    </w:r>
    <w:r>
      <w:tab/>
    </w:r>
    <w:r>
      <w:tab/>
    </w:r>
    <w:r w:rsidRPr="00273709">
      <w:t>M198449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CF"/>
    <w:rsid w:val="00002A85"/>
    <w:rsid w:val="00027992"/>
    <w:rsid w:val="000370D8"/>
    <w:rsid w:val="00043FB9"/>
    <w:rsid w:val="0006651F"/>
    <w:rsid w:val="000818D3"/>
    <w:rsid w:val="000B3351"/>
    <w:rsid w:val="000B6BA5"/>
    <w:rsid w:val="000C28A1"/>
    <w:rsid w:val="000D5080"/>
    <w:rsid w:val="00122B36"/>
    <w:rsid w:val="00133417"/>
    <w:rsid w:val="00171BDC"/>
    <w:rsid w:val="00174AD4"/>
    <w:rsid w:val="001F1DCC"/>
    <w:rsid w:val="00210304"/>
    <w:rsid w:val="00245963"/>
    <w:rsid w:val="002678A1"/>
    <w:rsid w:val="00273709"/>
    <w:rsid w:val="00286E0A"/>
    <w:rsid w:val="00297A1D"/>
    <w:rsid w:val="002C7CCF"/>
    <w:rsid w:val="002E6BD8"/>
    <w:rsid w:val="0030556D"/>
    <w:rsid w:val="003235DE"/>
    <w:rsid w:val="00342B17"/>
    <w:rsid w:val="00373704"/>
    <w:rsid w:val="003A7940"/>
    <w:rsid w:val="003B155C"/>
    <w:rsid w:val="003F7587"/>
    <w:rsid w:val="0041104F"/>
    <w:rsid w:val="00415361"/>
    <w:rsid w:val="00422E2C"/>
    <w:rsid w:val="004242F8"/>
    <w:rsid w:val="0047096A"/>
    <w:rsid w:val="00481DAC"/>
    <w:rsid w:val="004C0852"/>
    <w:rsid w:val="004D7C80"/>
    <w:rsid w:val="004E6D67"/>
    <w:rsid w:val="00500717"/>
    <w:rsid w:val="00553330"/>
    <w:rsid w:val="0057705C"/>
    <w:rsid w:val="00593F5A"/>
    <w:rsid w:val="005E7EDF"/>
    <w:rsid w:val="006A5308"/>
    <w:rsid w:val="006C6FD6"/>
    <w:rsid w:val="007358BC"/>
    <w:rsid w:val="007603E3"/>
    <w:rsid w:val="007E3407"/>
    <w:rsid w:val="007F50F8"/>
    <w:rsid w:val="008077EF"/>
    <w:rsid w:val="00872630"/>
    <w:rsid w:val="00897751"/>
    <w:rsid w:val="008A45E8"/>
    <w:rsid w:val="008A4BA8"/>
    <w:rsid w:val="009358EF"/>
    <w:rsid w:val="00963DBB"/>
    <w:rsid w:val="009774F1"/>
    <w:rsid w:val="009A2A92"/>
    <w:rsid w:val="009A419A"/>
    <w:rsid w:val="009D2C90"/>
    <w:rsid w:val="00A415B5"/>
    <w:rsid w:val="00AB5299"/>
    <w:rsid w:val="00AC28EF"/>
    <w:rsid w:val="00AC2ED5"/>
    <w:rsid w:val="00AE22F3"/>
    <w:rsid w:val="00AF203F"/>
    <w:rsid w:val="00B02522"/>
    <w:rsid w:val="00B567C5"/>
    <w:rsid w:val="00B61107"/>
    <w:rsid w:val="00B76B7D"/>
    <w:rsid w:val="00B9089D"/>
    <w:rsid w:val="00B90A95"/>
    <w:rsid w:val="00BB53D0"/>
    <w:rsid w:val="00C22641"/>
    <w:rsid w:val="00C267AD"/>
    <w:rsid w:val="00C429FA"/>
    <w:rsid w:val="00C52B20"/>
    <w:rsid w:val="00C72F0D"/>
    <w:rsid w:val="00C74670"/>
    <w:rsid w:val="00CA0B7C"/>
    <w:rsid w:val="00CC5289"/>
    <w:rsid w:val="00CD2B65"/>
    <w:rsid w:val="00CD5689"/>
    <w:rsid w:val="00D05E5A"/>
    <w:rsid w:val="00D120B4"/>
    <w:rsid w:val="00D121F5"/>
    <w:rsid w:val="00D65632"/>
    <w:rsid w:val="00D66A0E"/>
    <w:rsid w:val="00D73ECE"/>
    <w:rsid w:val="00D750F7"/>
    <w:rsid w:val="00D946D7"/>
    <w:rsid w:val="00DC0D4B"/>
    <w:rsid w:val="00DD0D2C"/>
    <w:rsid w:val="00DE2139"/>
    <w:rsid w:val="00DE7FF8"/>
    <w:rsid w:val="00E13E2A"/>
    <w:rsid w:val="00E324E0"/>
    <w:rsid w:val="00E6677C"/>
    <w:rsid w:val="00F9702A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9F0C198"/>
  <w15:chartTrackingRefBased/>
  <w15:docId w15:val="{402118F5-0373-415B-B3CE-F7B8461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1C6E9-4E8E-4509-8330-4BE438331A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182</TotalTime>
  <Pages>14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40</cp:revision>
  <cp:lastPrinted>2020-07-13T13:21:00Z</cp:lastPrinted>
  <dcterms:created xsi:type="dcterms:W3CDTF">2021-08-15T04:56:00Z</dcterms:created>
  <dcterms:modified xsi:type="dcterms:W3CDTF">2021-08-19T05:09:00Z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